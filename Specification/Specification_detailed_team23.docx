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DD" w:rsidRDefault="00F66ADD" w:rsidP="00F66ADD">
      <w:pPr>
        <w:spacing w:after="91" w:line="259" w:lineRule="auto"/>
        <w:ind w:right="169" w:firstLine="0"/>
        <w:jc w:val="center"/>
      </w:pPr>
      <w:r w:rsidRPr="00156D13">
        <w:rPr>
          <w:noProof/>
          <w:lang w:eastAsia="hu-HU"/>
        </w:rPr>
        <w:drawing>
          <wp:inline distT="0" distB="0" distL="0" distR="0">
            <wp:extent cx="1933575" cy="542925"/>
            <wp:effectExtent l="0" t="0" r="0" b="0"/>
            <wp:docPr id="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66ADD" w:rsidRDefault="00F66ADD" w:rsidP="00F66ADD">
      <w:pPr>
        <w:spacing w:after="18" w:line="259" w:lineRule="auto"/>
        <w:ind w:right="232" w:firstLine="0"/>
        <w:jc w:val="center"/>
      </w:pPr>
      <w:r>
        <w:rPr>
          <w:b/>
        </w:rPr>
        <w:t xml:space="preserve">Budapesti Műszaki és Gazdaságtudományi Egyetem 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Villamosmérnöki és Informatikai Kar</w:t>
      </w:r>
    </w:p>
    <w:p w:rsidR="00F66ADD" w:rsidRDefault="00F66ADD" w:rsidP="00F66ADD">
      <w:pPr>
        <w:spacing w:after="17" w:line="265" w:lineRule="auto"/>
        <w:ind w:left="10" w:hanging="10"/>
        <w:jc w:val="center"/>
      </w:pPr>
      <w:r>
        <w:t>Automatizálási és Alkalmazott Informatikai Tanszék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2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235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460" w:line="259" w:lineRule="auto"/>
        <w:ind w:left="720" w:firstLine="0"/>
        <w:jc w:val="left"/>
      </w:pPr>
      <w:r>
        <w:t xml:space="preserve"> </w:t>
      </w:r>
    </w:p>
    <w:p w:rsidR="00F66ADD" w:rsidRDefault="00F66ADD" w:rsidP="00F66ADD">
      <w:pPr>
        <w:spacing w:after="0" w:line="259" w:lineRule="auto"/>
        <w:ind w:left="262" w:firstLine="0"/>
        <w:jc w:val="left"/>
      </w:pPr>
      <w:r>
        <w:rPr>
          <w:sz w:val="40"/>
        </w:rPr>
        <w:t xml:space="preserve">Nemes Tamás, Puspán Sára, Straubinger Dániel – </w:t>
      </w:r>
    </w:p>
    <w:p w:rsidR="00F66ADD" w:rsidRDefault="00F66ADD" w:rsidP="00F66ADD">
      <w:pPr>
        <w:spacing w:after="317" w:line="259" w:lineRule="auto"/>
        <w:ind w:left="10" w:right="223" w:hanging="10"/>
        <w:jc w:val="center"/>
      </w:pPr>
      <w:r>
        <w:rPr>
          <w:sz w:val="40"/>
        </w:rPr>
        <w:t xml:space="preserve">23-as csoport </w:t>
      </w:r>
    </w:p>
    <w:p w:rsidR="00F66ADD" w:rsidRDefault="00F66ADD" w:rsidP="00F66ADD">
      <w:pPr>
        <w:spacing w:after="0" w:line="259" w:lineRule="auto"/>
        <w:ind w:left="598" w:hanging="10"/>
        <w:jc w:val="left"/>
      </w:pPr>
      <w:r>
        <w:rPr>
          <w:b/>
          <w:sz w:val="52"/>
        </w:rPr>
        <w:t xml:space="preserve">BEÁGYAZOTT RENDSZEREK </w:t>
      </w:r>
    </w:p>
    <w:p w:rsidR="00F66ADD" w:rsidRDefault="00F66ADD" w:rsidP="00F66ADD">
      <w:pPr>
        <w:spacing w:after="55" w:line="259" w:lineRule="auto"/>
        <w:ind w:left="326" w:hanging="10"/>
        <w:jc w:val="left"/>
      </w:pPr>
      <w:r>
        <w:rPr>
          <w:b/>
          <w:sz w:val="52"/>
        </w:rPr>
        <w:t xml:space="preserve">SZOFTVERTECHNOLÓGIÁJA – </w:t>
      </w:r>
    </w:p>
    <w:p w:rsidR="00F66ADD" w:rsidRDefault="00F66ADD" w:rsidP="00F66ADD">
      <w:pPr>
        <w:spacing w:after="0" w:line="259" w:lineRule="auto"/>
        <w:ind w:left="326" w:hanging="10"/>
        <w:jc w:val="left"/>
      </w:pPr>
      <w:r>
        <w:rPr>
          <w:b/>
          <w:sz w:val="52"/>
        </w:rPr>
        <w:t xml:space="preserve">HÁZI FELADAT SPECIFIKÁCIÓ </w:t>
      </w:r>
    </w:p>
    <w:p w:rsidR="00F66ADD" w:rsidRDefault="00F66ADD" w:rsidP="00F66ADD">
      <w:pPr>
        <w:spacing w:after="592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F66ADD" w:rsidRDefault="00F66ADD" w:rsidP="00F66ADD">
      <w:pPr>
        <w:spacing w:after="349" w:line="259" w:lineRule="auto"/>
        <w:ind w:right="226" w:firstLine="0"/>
        <w:jc w:val="center"/>
      </w:pPr>
      <w:r>
        <w:t>K</w:t>
      </w:r>
      <w:r>
        <w:rPr>
          <w:sz w:val="19"/>
        </w:rPr>
        <w:t>ONZULENS</w:t>
      </w:r>
      <w:r>
        <w:t xml:space="preserve"> </w:t>
      </w:r>
    </w:p>
    <w:p w:rsidR="00F66ADD" w:rsidRDefault="00F66ADD" w:rsidP="00F66ADD">
      <w:pPr>
        <w:spacing w:after="48" w:line="259" w:lineRule="auto"/>
        <w:ind w:left="10" w:right="225" w:hanging="10"/>
        <w:jc w:val="center"/>
      </w:pPr>
      <w:r>
        <w:rPr>
          <w:sz w:val="40"/>
        </w:rPr>
        <w:t xml:space="preserve">Erdős Csanád </w:t>
      </w:r>
    </w:p>
    <w:p w:rsidR="00F66ADD" w:rsidRDefault="00F66ADD" w:rsidP="00F66ADD">
      <w:pPr>
        <w:spacing w:after="2377" w:line="265" w:lineRule="auto"/>
        <w:ind w:left="10" w:right="228" w:hanging="10"/>
        <w:jc w:val="center"/>
      </w:pPr>
      <w:r>
        <w:t xml:space="preserve">BUDAPEST, 2017 </w:t>
      </w:r>
    </w:p>
    <w:p w:rsidR="00F66ADD" w:rsidRDefault="00F66ADD" w:rsidP="00F66ADD">
      <w:pPr>
        <w:spacing w:after="0" w:line="259" w:lineRule="auto"/>
        <w:ind w:right="148" w:firstLine="0"/>
        <w:jc w:val="center"/>
      </w:pPr>
      <w:r>
        <w:rPr>
          <w:sz w:val="32"/>
        </w:rPr>
        <w:t xml:space="preserve"> </w:t>
      </w:r>
    </w:p>
    <w:p w:rsidR="00695FD2" w:rsidRDefault="00F66AD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0140835" w:history="1">
        <w:r w:rsidR="00695FD2" w:rsidRPr="001845A6">
          <w:rPr>
            <w:rStyle w:val="Hiperhivatkozs"/>
            <w:noProof/>
          </w:rPr>
          <w:t>1 Feladatkiírás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_Toc480140835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29294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6" w:history="1">
        <w:r w:rsidR="00695FD2" w:rsidRPr="001845A6">
          <w:rPr>
            <w:rStyle w:val="Hiperhivatkozs"/>
            <w:noProof/>
          </w:rPr>
          <w:t>1.1 Játékmenet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_Toc480140836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3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29294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7" w:history="1">
        <w:r w:rsidR="00695FD2" w:rsidRPr="001845A6">
          <w:rPr>
            <w:rStyle w:val="Hiperhivatkozs"/>
            <w:noProof/>
          </w:rPr>
          <w:t>1.2 Felhasználói felület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_Toc480140837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4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29294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80140838" w:history="1">
        <w:r w:rsidR="00695FD2" w:rsidRPr="001845A6">
          <w:rPr>
            <w:rStyle w:val="Hiperhivatkozs"/>
            <w:noProof/>
          </w:rPr>
          <w:t>2 Megvalósítás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_Toc480140838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695FD2" w:rsidRDefault="0029294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80140839" w:history="1">
        <w:r w:rsidR="00695FD2" w:rsidRPr="001845A6">
          <w:rPr>
            <w:rStyle w:val="Hiperhivatkozs"/>
            <w:noProof/>
          </w:rPr>
          <w:t>2.1 UML diagram és főbb működési mód ismertetése</w:t>
        </w:r>
        <w:r w:rsidR="00695FD2">
          <w:rPr>
            <w:noProof/>
            <w:webHidden/>
          </w:rPr>
          <w:tab/>
        </w:r>
        <w:r w:rsidR="00695FD2">
          <w:rPr>
            <w:noProof/>
            <w:webHidden/>
          </w:rPr>
          <w:fldChar w:fldCharType="begin"/>
        </w:r>
        <w:r w:rsidR="00695FD2">
          <w:rPr>
            <w:noProof/>
            <w:webHidden/>
          </w:rPr>
          <w:instrText xml:space="preserve"> PAGEREF _Toc480140839 \h </w:instrText>
        </w:r>
        <w:r w:rsidR="00695FD2">
          <w:rPr>
            <w:noProof/>
            <w:webHidden/>
          </w:rPr>
        </w:r>
        <w:r w:rsidR="00695FD2">
          <w:rPr>
            <w:noProof/>
            <w:webHidden/>
          </w:rPr>
          <w:fldChar w:fldCharType="separate"/>
        </w:r>
        <w:r w:rsidR="00695FD2">
          <w:rPr>
            <w:noProof/>
            <w:webHidden/>
          </w:rPr>
          <w:t>5</w:t>
        </w:r>
        <w:r w:rsidR="00695FD2">
          <w:rPr>
            <w:noProof/>
            <w:webHidden/>
          </w:rPr>
          <w:fldChar w:fldCharType="end"/>
        </w:r>
      </w:hyperlink>
    </w:p>
    <w:p w:rsidR="00F66ADD" w:rsidRDefault="00F66ADD" w:rsidP="00F66ADD">
      <w:pPr>
        <w:ind w:firstLine="0"/>
      </w:pPr>
      <w:r>
        <w:fldChar w:fldCharType="end"/>
      </w:r>
    </w:p>
    <w:p w:rsidR="00F66ADD" w:rsidRDefault="00631C83" w:rsidP="00631C83">
      <w:pPr>
        <w:pStyle w:val="Cmsor1"/>
      </w:pPr>
      <w:bookmarkStart w:id="0" w:name="_Toc480140835"/>
      <w:r>
        <w:lastRenderedPageBreak/>
        <w:t xml:space="preserve">1 </w:t>
      </w:r>
      <w:r w:rsidR="00F66ADD">
        <w:t>Feladatkiírás</w:t>
      </w:r>
      <w:bookmarkEnd w:id="0"/>
      <w:r w:rsidR="00F66ADD">
        <w:t xml:space="preserve"> </w:t>
      </w:r>
    </w:p>
    <w:p w:rsidR="00F66ADD" w:rsidRDefault="00F66ADD" w:rsidP="00F66ADD">
      <w:pPr>
        <w:spacing w:after="338"/>
        <w:ind w:left="-15" w:right="212"/>
      </w:pPr>
      <w:r>
        <w:t>A tantárgy keretében csoportunk feladata egy Rizikó játék megtervezése és implementálása JAVA nyelven</w:t>
      </w:r>
      <w:bookmarkStart w:id="1" w:name="_GoBack"/>
      <w:bookmarkEnd w:id="1"/>
      <w:r>
        <w:t xml:space="preserve">.  </w:t>
      </w:r>
    </w:p>
    <w:p w:rsidR="00F66ADD" w:rsidRDefault="00F66ADD" w:rsidP="00F66ADD">
      <w:pPr>
        <w:pStyle w:val="Cmsor2"/>
        <w:ind w:left="475" w:hanging="490"/>
      </w:pPr>
      <w:bookmarkStart w:id="2" w:name="_Toc480140836"/>
      <w:r>
        <w:t>Játékmenet</w:t>
      </w:r>
      <w:bookmarkEnd w:id="2"/>
      <w:r>
        <w:t xml:space="preserve"> </w:t>
      </w:r>
    </w:p>
    <w:p w:rsidR="00F66ADD" w:rsidRDefault="00F66ADD" w:rsidP="00F66ADD">
      <w:pPr>
        <w:ind w:left="-15" w:right="212"/>
      </w:pPr>
      <w:r>
        <w:rPr>
          <w:rFonts w:ascii="Arial" w:eastAsia="Arial" w:hAnsi="Arial" w:cs="Arial"/>
          <w:color w:val="252525"/>
          <w:sz w:val="21"/>
        </w:rPr>
        <w:t xml:space="preserve"> </w:t>
      </w:r>
      <w:r>
        <w:t xml:space="preserve">RIZIKÓ klasszikus stratégiai társasjátékban a 2-3 játékos játssza, céljuk a területek elfoglalása. A játék egy egyedi térképen játszódik. A területek védelme csak figyelmes tervezés után lehet sikeres. A súlyos vereségek fontos körzetek, vagy akár kontinensek elvesztését jelentik. A győzelemhez a merész csapatmozgásokon és gyakorlaton kívül a kockadobás szerencséje is szükséges. A Rizikó játékban a feladat az egész világ meghódítása.  </w:t>
      </w:r>
    </w:p>
    <w:p w:rsidR="00F66ADD" w:rsidRDefault="00F66ADD" w:rsidP="00F66ADD">
      <w:pPr>
        <w:ind w:left="-15" w:right="212"/>
      </w:pPr>
      <w:r>
        <w:t xml:space="preserve">A játék körökre osztott. Az aktuálisan soron levő játékos az elfoglalt területek alapján a kör megkezdésekor új egységekkel gyarapodik. A soron következő játékos az általa elfoglalni kívánt terület megszerzéséhez támadást indít. A támadás során a támadó maximum három dobókockával (egységek számától függően), a védekező pedig kettővel dob. Támadást csak szomszédosan kapcsolódó országok között lehet megindítani. Ha a védekező legalább egyenlőt dob, akkor a támadó, ellenkező esetben a védekező veszít egységet (például a támadó 6-ot, 4-et illetve 3-mat dob, a védekező pedig két darab 5-öst, akkor mindketten egy-egy egységet veszítenek) – végül a védekező egységek elfogyása esetén az adott ország a támadóhoz kerül, ahova legalább egy embert át kell csoportosítania (tehát a támadás megkezdéséhez és befejezéséhez legalább két emberrel kell, hogy rendelkezzen). </w:t>
      </w:r>
    </w:p>
    <w:p w:rsidR="00F66ADD" w:rsidRDefault="00F66ADD" w:rsidP="00F66ADD">
      <w:pPr>
        <w:ind w:left="-15" w:right="212"/>
      </w:pPr>
      <w:r>
        <w:t xml:space="preserve">A játék elején a játékosok között kezdő kontinensek véletlenszerűen kerülnek kisorsolásra, majd a kezdeti csapatokat ezek között szabadon oszthatják el. Az adott körön levő játékos választja ki, hogy milyen műveleteket kíván végezni, illetve támadás esetén a védekező is becsatlakozik a körbe: mindketten gombnyomásra véletlenszerűen dobnak a kockákkal. A játékos a körének végét gombnyomással jelzi, ezután automatikusan a következő játékos kerül sorra.  </w:t>
      </w:r>
    </w:p>
    <w:p w:rsidR="00F66ADD" w:rsidRDefault="00F66ADD" w:rsidP="00F66ADD">
      <w:pPr>
        <w:ind w:left="-15" w:right="212"/>
      </w:pPr>
      <w:r>
        <w:t xml:space="preserve">A játék automatikusan véget ér, ha egy játékos elfoglalja az egész térképet, illetve egy adott játékos számára véget ér, hogyha az összes egységét elveszítette.  </w:t>
      </w:r>
    </w:p>
    <w:p w:rsidR="00F66ADD" w:rsidRDefault="00F66ADD" w:rsidP="00F66ADD">
      <w:pPr>
        <w:pStyle w:val="Cmsor2"/>
        <w:ind w:left="475" w:hanging="490"/>
      </w:pPr>
      <w:bookmarkStart w:id="3" w:name="_Toc480140837"/>
      <w:r>
        <w:lastRenderedPageBreak/>
        <w:t>Felhasználói felület</w:t>
      </w:r>
      <w:bookmarkEnd w:id="3"/>
      <w:r>
        <w:t xml:space="preserve"> </w:t>
      </w:r>
    </w:p>
    <w:p w:rsidR="00F66ADD" w:rsidRDefault="00F66ADD" w:rsidP="00F66ADD">
      <w:pPr>
        <w:spacing w:after="348" w:line="259" w:lineRule="auto"/>
        <w:ind w:left="720" w:right="212" w:firstLine="0"/>
      </w:pPr>
      <w:r>
        <w:t xml:space="preserve">Az alábbi 1. ábrán látható a GUI vázlatos terve. </w:t>
      </w:r>
    </w:p>
    <w:p w:rsidR="00631C83" w:rsidRDefault="00F66ADD" w:rsidP="00631C83">
      <w:pPr>
        <w:pStyle w:val="Kp"/>
      </w:pPr>
      <w:r w:rsidRPr="00156D13">
        <w:rPr>
          <w:noProof/>
          <w:lang w:eastAsia="hu-HU"/>
        </w:rPr>
        <w:drawing>
          <wp:inline distT="0" distB="0" distL="0" distR="0">
            <wp:extent cx="5505450" cy="3095625"/>
            <wp:effectExtent l="0" t="0" r="0" b="0"/>
            <wp:docPr id="5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060E44" w:rsidP="00631C83">
      <w:pPr>
        <w:pStyle w:val="Kpalrs"/>
      </w:pPr>
      <w:fldSimple w:instr=" SEQ ábra \* ARABIC ">
        <w:r w:rsidR="00856332">
          <w:rPr>
            <w:noProof/>
          </w:rPr>
          <w:t>1</w:t>
        </w:r>
      </w:fldSimple>
      <w:r w:rsidR="00631C83">
        <w:t>. ábra - GUI vázlatos megjelenítése</w:t>
      </w:r>
    </w:p>
    <w:p w:rsidR="00F66ADD" w:rsidRDefault="00F66ADD" w:rsidP="00F66ADD">
      <w:pPr>
        <w:pStyle w:val="Kp"/>
      </w:pPr>
      <w:r>
        <w:t xml:space="preserve"> </w:t>
      </w:r>
    </w:p>
    <w:p w:rsidR="00F66ADD" w:rsidRDefault="00F66ADD" w:rsidP="00F66ADD">
      <w:pPr>
        <w:pStyle w:val="Cmsor3"/>
        <w:ind w:left="201" w:hanging="201"/>
      </w:pPr>
      <w:r>
        <w:t xml:space="preserve">ábra - GUI vázlatos megjelenése </w:t>
      </w:r>
    </w:p>
    <w:p w:rsidR="00F66ADD" w:rsidRDefault="00F66ADD" w:rsidP="00F66ADD">
      <w:pPr>
        <w:spacing w:after="12"/>
        <w:ind w:left="-15" w:right="212"/>
      </w:pPr>
      <w:r>
        <w:t xml:space="preserve">A menüben lehetőség nyílik új játék kezdetére, az aktuális állás elmentésére (illetve korábbi játékmenet folytatására), kilépésre, valamint újraindításra. A játékosok legfontosabb adatai a felhasználói felület jobb oldali részén jelenítődnek meg, illetve a </w:t>
      </w:r>
    </w:p>
    <w:p w:rsidR="00F66ADD" w:rsidRDefault="00F66ADD" w:rsidP="00F66ADD">
      <w:pPr>
        <w:spacing w:after="279" w:line="259" w:lineRule="auto"/>
        <w:ind w:left="-15" w:right="212" w:firstLine="0"/>
      </w:pPr>
      <w:r>
        <w:t xml:space="preserve">kör befejezésére a jobb alsó sarokban levő gombbal lesz lehetőség. </w:t>
      </w:r>
    </w:p>
    <w:p w:rsidR="00F66ADD" w:rsidRDefault="00F66ADD" w:rsidP="00F66ADD">
      <w:pPr>
        <w:ind w:left="-15" w:right="212"/>
      </w:pPr>
      <w:r>
        <w:t xml:space="preserve">Támadás esetén egy felugró ablakban zajlik le az ütközet, ahol a támadó és megtámadott félnek egyaránt lehetősége nyílik az ütközet lefolytatására „kockadobás” útján. A soron következő játékos a térképen (map) egy adott országot kiválasztva egy felugró ablakban választhat, hogy megtámadja-e, illetve a támadás menetközben is félbehagyható (például a támadó úgy dönt, hogy már túl sok egységet vesztett). </w:t>
      </w:r>
    </w:p>
    <w:p w:rsidR="00F66ADD" w:rsidRDefault="00F66ADD" w:rsidP="00F66ADD">
      <w:pPr>
        <w:ind w:left="-15" w:right="212"/>
      </w:pPr>
      <w:r>
        <w:t xml:space="preserve">A térkép felépítése olyan, hogy nem minden ország kapcsolódik egymáshoz (egységmozgás csak szomszédos területek között lehetséges). Több ország egy nagyobb egységet, kontinenst, testesít meg, aminek a teljes elfoglalása esetén a kör eleji bónusz egységek száma is növekszik. </w:t>
      </w:r>
    </w:p>
    <w:p w:rsidR="00631C83" w:rsidRDefault="00631C83" w:rsidP="00631C83">
      <w:pPr>
        <w:pStyle w:val="Cmsor1"/>
        <w:numPr>
          <w:ilvl w:val="0"/>
          <w:numId w:val="2"/>
        </w:numPr>
      </w:pPr>
      <w:bookmarkStart w:id="4" w:name="_Toc480140838"/>
      <w:r>
        <w:lastRenderedPageBreak/>
        <w:t>Megvalósítás</w:t>
      </w:r>
      <w:bookmarkEnd w:id="4"/>
    </w:p>
    <w:p w:rsidR="00631C83" w:rsidRDefault="00631C83" w:rsidP="00631C83">
      <w:pPr>
        <w:pStyle w:val="Cmsor2"/>
      </w:pPr>
      <w:bookmarkStart w:id="5" w:name="_Toc480140839"/>
      <w:r>
        <w:t>UML diagram</w:t>
      </w:r>
      <w:r w:rsidR="00AE616F">
        <w:t xml:space="preserve"> és főbb működési mód ismertetése</w:t>
      </w:r>
      <w:bookmarkEnd w:id="5"/>
    </w:p>
    <w:p w:rsidR="00C054DF" w:rsidRDefault="00C054DF" w:rsidP="00C054DF">
      <w:pPr>
        <w:pStyle w:val="Cmsor3"/>
      </w:pPr>
      <w:r>
        <w:t>GUI – Grafikus felhasználói felület</w:t>
      </w:r>
    </w:p>
    <w:p w:rsidR="00631C83" w:rsidRDefault="00631C83" w:rsidP="00631C83">
      <w:r>
        <w:t>A</w:t>
      </w:r>
      <w:r w:rsidR="00FA03C2">
        <w:t>z</w:t>
      </w:r>
      <w:r>
        <w:t xml:space="preserve"> UML diagramokokat a csoport közös tervezés után, az Astah Professional program segítségével valósította meg.</w:t>
      </w:r>
    </w:p>
    <w:p w:rsidR="00631C83" w:rsidRDefault="00631C83" w:rsidP="00631C83">
      <w:r>
        <w:t xml:space="preserve">Ahogy a feladatot, úgy az UML diagramot is három fő részre bontottuk: GUI-ra, Engine-re és Networkre. </w:t>
      </w:r>
      <w:r w:rsidR="00B11C19">
        <w:t xml:space="preserve"> Az következőkben ismertetjük az UML diagramot, valamint a megvalósítandó főbb funkciókat. A megvalósításhoz főleg Swing komponensek kerülnek majd felhasználásra.</w:t>
      </w:r>
    </w:p>
    <w:p w:rsidR="00631C83" w:rsidRDefault="00856332" w:rsidP="00631C83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438525" cy="42947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4" cy="43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83" w:rsidRDefault="00060E44" w:rsidP="00631C83">
      <w:pPr>
        <w:pStyle w:val="Kpalrs"/>
      </w:pPr>
      <w:fldSimple w:instr=" SEQ ábra \* ARABIC ">
        <w:r w:rsidR="00856332">
          <w:rPr>
            <w:noProof/>
          </w:rPr>
          <w:t>2</w:t>
        </w:r>
      </w:fldSimple>
      <w:r w:rsidR="00631C83">
        <w:t>. ábra – GUI UML</w:t>
      </w:r>
    </w:p>
    <w:p w:rsidR="00B11C19" w:rsidRDefault="001100C7" w:rsidP="00B11C19">
      <w:r>
        <w:t>A teljes program UML diagramja az utolsó oldalon</w:t>
      </w:r>
      <w:r w:rsidR="00FA03C2">
        <w:t xml:space="preserve">, az </w:t>
      </w:r>
      <w:r w:rsidR="00856332">
        <w:t>6</w:t>
      </w:r>
      <w:r w:rsidR="00FA03C2">
        <w:t>. ábrán látható</w:t>
      </w:r>
      <w:r>
        <w:t xml:space="preserve">. </w:t>
      </w:r>
      <w:r w:rsidR="00B11C19">
        <w:t xml:space="preserve">A grafikus felhasználó felület az </w:t>
      </w:r>
      <w:r>
        <w:t>Control</w:t>
      </w:r>
      <w:r w:rsidR="00B11C19">
        <w:t xml:space="preserve"> résszel lesz kapcsolatban. Felépítését tekintve három fő rész található meg benne: GUI, NewPlayer, Attackscreen.</w:t>
      </w:r>
    </w:p>
    <w:p w:rsidR="00B11C19" w:rsidRDefault="00B11C19" w:rsidP="00B11C19">
      <w:r>
        <w:lastRenderedPageBreak/>
        <w:t>A GUI-ban kerül megvalósításra kvázi az 1. ábrán bemutatott felület: tartalmazni fogja a kattintható térképet, egy menüsor, az egyes játékosok státuszát, valamint egy kör vége gombot. Megvalósítás tekintetében a térkép egy alfa csatornával rendelkező PNG formátumú képfájl lesz. Az egyes országok pozíciójának meghatározása MouseListenerek segítségével kerül megvalósításra, a kép fölött elhelyezett JLabel-ök felhasználásával. A menüsorból indítható lesz a másik két JFrame, a NewPlayer és az AttackScreen.</w:t>
      </w:r>
    </w:p>
    <w:p w:rsidR="00B11C19" w:rsidRDefault="00B11C19" w:rsidP="00B11C19">
      <w:r>
        <w:t>A NewPlayer, ahogy a neve is mutatja, új játékos hozzáadására szolgál. A megjelenő ablakban a játékosnak meg kell adnia a nevét, és a kiválasztott színt, amivel azonosításra kerül majd a térképen.</w:t>
      </w:r>
    </w:p>
    <w:p w:rsidR="00B11C19" w:rsidRDefault="00B11C19" w:rsidP="00B11C19">
      <w:r>
        <w:t xml:space="preserve">Az AttackScreen felületen valósul meg a csata két játékos (a támadó és a támadott) között. </w:t>
      </w:r>
      <w:r w:rsidR="006466E6">
        <w:t>A felületen feltüntetésre kerülnek a játékosok adatai, valamint a kockadobásra is itt kerül sor, ami alapján a csata győztese kiszámításra kerül.</w:t>
      </w:r>
    </w:p>
    <w:p w:rsidR="00C054DF" w:rsidRDefault="00C054DF" w:rsidP="00C054DF">
      <w:pPr>
        <w:pStyle w:val="Cmsor3"/>
      </w:pPr>
      <w:r>
        <w:t>Control - irányítás</w:t>
      </w:r>
    </w:p>
    <w:p w:rsidR="001100C7" w:rsidRDefault="001100C7" w:rsidP="00B11C19">
      <w:r>
        <w:t xml:space="preserve">A felhasználói felületen megvalósított feladatok az Control részben megírt függvények segítségével történnek. </w:t>
      </w:r>
      <w:r w:rsidR="002550EF">
        <w:t>Ennek UML diagramon való megvalósítása a 3. ábrán látható.</w:t>
      </w:r>
    </w:p>
    <w:p w:rsidR="001100C7" w:rsidRDefault="007F1F6A" w:rsidP="007F1F6A">
      <w:pPr>
        <w:pStyle w:val="Kp"/>
      </w:pPr>
      <w:r w:rsidRPr="007F1F6A">
        <w:rPr>
          <w:noProof/>
          <w:lang w:eastAsia="hu-HU"/>
        </w:rPr>
        <w:lastRenderedPageBreak/>
        <w:drawing>
          <wp:inline distT="0" distB="0" distL="0" distR="0" wp14:anchorId="6F76DF64" wp14:editId="7133C741">
            <wp:extent cx="5447012" cy="3829050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581" cy="38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C7" w:rsidRDefault="00060E44" w:rsidP="001100C7">
      <w:pPr>
        <w:pStyle w:val="Kpalrs"/>
      </w:pPr>
      <w:fldSimple w:instr=" SEQ ábra \* ARABIC ">
        <w:r w:rsidR="00856332">
          <w:rPr>
            <w:noProof/>
          </w:rPr>
          <w:t>3</w:t>
        </w:r>
      </w:fldSimple>
      <w:r w:rsidR="001100C7">
        <w:t>. ábra - Control UML diagram</w:t>
      </w:r>
    </w:p>
    <w:p w:rsidR="008D6BDA" w:rsidRDefault="002550EF" w:rsidP="00B11C19">
      <w:r>
        <w:t>A Control egy Engine, Map, Player illetve Area osztályokból épül fel. Az egyes osztályok tartalmazzák az adott objektumokhoz szükséges feladatok megvalósítását. Ilyenek például a játékmenet rész alatt ismertetett folyamatok, például az az egységek mozgatása területek között</w:t>
      </w:r>
      <w:r w:rsidR="00464299">
        <w:t xml:space="preserve"> (Move)</w:t>
      </w:r>
      <w:r>
        <w:t xml:space="preserve">, másik játékos területének megtámadása (Attack), </w:t>
      </w:r>
      <w:r w:rsidR="00464299">
        <w:t>kockadobás véletlengenerátor használatával (throwDice), kör befejezése (endTurn). A játékosok és a területek egyaránt listákban kerülnek tárolásra. A területeknél szintén egy listában kerül tárolásra az egyes területek közötti szomszédossági viszony, ami alapján eldönthető, hogy adott területről támadható-e egy másik, illetve mozgathatóak-e egységek egy adott úton.</w:t>
      </w:r>
    </w:p>
    <w:p w:rsidR="00464299" w:rsidRDefault="002550EF" w:rsidP="00464299">
      <w:r>
        <w:t>Minden egységhez tartoznak olyan változók és függvények, amik segítségével a felületen elvégezhető lesz az egyes játékosok nyomon követése (melyik terület kihez tartozik, kinek mennyi bónusz egysége van, a játékos mikor fejezi be a kört, birtokában van-e egy adott kontinensnek).  A térkép (Map) tartalmazza a játék kezdetéhez szükséges, a területek játékosok közötti véletlen felosztásának függvényét. Minden játékoshoz (Player) tartozik egy szín is</w:t>
      </w:r>
      <w:r w:rsidR="00464299">
        <w:t xml:space="preserve"> (PlayerColor)</w:t>
      </w:r>
      <w:r>
        <w:t>, ami alapján grafikusan megkülönböztethetőek a felületen.</w:t>
      </w:r>
    </w:p>
    <w:p w:rsidR="00F51106" w:rsidRDefault="00F51106" w:rsidP="00F51106">
      <w:pPr>
        <w:pStyle w:val="Cmsor3"/>
      </w:pPr>
      <w:r>
        <w:lastRenderedPageBreak/>
        <w:t>Network - hálózat</w:t>
      </w:r>
    </w:p>
    <w:p w:rsidR="00631C83" w:rsidRDefault="002550EF" w:rsidP="00AC0854">
      <w:r>
        <w:t xml:space="preserve"> </w:t>
      </w:r>
      <w:r w:rsidR="00AC0854">
        <w:t xml:space="preserve">Mivel a játékot több személy játssza, ezért szükség van a játékosok közötti kommunikációra. A harmadik külön egységként és feladatként megvalósított rész a hálózat, ami a játékosok közötti kapcsolatot valósítja meg. Ennek </w:t>
      </w:r>
      <w:r w:rsidR="000F6682">
        <w:t>leendőbeli megvalósítása a 4. ábrán szereplő UML diagramon található.</w:t>
      </w:r>
      <w:r w:rsidR="00631C83">
        <w:t xml:space="preserve"> </w:t>
      </w:r>
    </w:p>
    <w:p w:rsidR="00AC0854" w:rsidRDefault="00AC0854" w:rsidP="00AC0854">
      <w:pPr>
        <w:pStyle w:val="Kp"/>
      </w:pPr>
      <w:r>
        <w:rPr>
          <w:noProof/>
          <w:lang w:eastAsia="hu-HU"/>
        </w:rPr>
        <w:drawing>
          <wp:inline distT="0" distB="0" distL="0" distR="0" wp14:anchorId="3FCE4593" wp14:editId="674FFCA8">
            <wp:extent cx="4352925" cy="3387030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880" cy="33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54" w:rsidRDefault="00060E44" w:rsidP="00AC0854">
      <w:pPr>
        <w:pStyle w:val="Kpalrs"/>
      </w:pPr>
      <w:fldSimple w:instr=" SEQ ábra \* ARABIC ">
        <w:r w:rsidR="00856332">
          <w:rPr>
            <w:noProof/>
          </w:rPr>
          <w:t>4</w:t>
        </w:r>
      </w:fldSimple>
      <w:r w:rsidR="00AC0854">
        <w:t>. ábra - Network UML diagram</w:t>
      </w:r>
    </w:p>
    <w:p w:rsidR="001100C7" w:rsidRDefault="00B53644" w:rsidP="00C96A6B">
      <w:r>
        <w:t>Az a rész valósítja meg a socketkezelést, a szerver-kliens kapcsolatokat</w:t>
      </w:r>
      <w:r w:rsidR="00867324">
        <w:t>.</w:t>
      </w:r>
      <w:r>
        <w:t xml:space="preserve"> </w:t>
      </w:r>
      <w:r w:rsidR="000D1514">
        <w:t>A játékosok, mint kliensek, egy szerverhez fognak kapcsolódni.</w:t>
      </w:r>
      <w:r w:rsidR="00C96A6B">
        <w:t xml:space="preserve"> A kommunikáció</w:t>
      </w:r>
      <w:r w:rsidR="003321AD">
        <w:t xml:space="preserve"> a GUI-val</w:t>
      </w:r>
      <w:r w:rsidR="00C96A6B">
        <w:t xml:space="preserve"> egy GameState interfész segítségével fog  megvalósulni</w:t>
      </w:r>
      <w:r w:rsidR="003321AD">
        <w:t>, amiben a GUI szá</w:t>
      </w:r>
      <w:r w:rsidR="000F78D7">
        <w:t xml:space="preserve">mára minden releváns információ </w:t>
      </w:r>
      <w:r w:rsidR="003321AD">
        <w:t>tárolásra kerül</w:t>
      </w:r>
      <w:r w:rsidR="00C96A6B">
        <w:t>.</w:t>
      </w:r>
    </w:p>
    <w:p w:rsidR="000F6473" w:rsidRDefault="000F78D7" w:rsidP="00C96A6B">
      <w:pPr>
        <w:sectPr w:rsidR="000F6473" w:rsidSect="00D23BFC">
          <w:headerReference w:type="even" r:id="rId13"/>
          <w:footerReference w:type="default" r:id="rId14"/>
          <w:type w:val="continuous"/>
          <w:pgSz w:w="11907" w:h="16840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>Az egyes részegységek közötti kommunikáció szemlélteti az</w:t>
      </w:r>
      <w:r w:rsidR="000F6473">
        <w:t xml:space="preserve"> alábbi szekvencia diagram</w:t>
      </w:r>
      <w:r>
        <w:t>,</w:t>
      </w:r>
      <w:r w:rsidR="000F6473">
        <w:t xml:space="preserve"> az 5. ábrán.</w:t>
      </w:r>
      <w:r>
        <w:t xml:space="preserve"> A kommunikáció a  térkép és a control között függvényhívásokkal történik, valamint a control és a térkép között pedig egy csomagolóosztály (GameState) bevezetésével  zajlik. A GameState tartalmazza azokat a változókat, melyek a térkép ki- és újrarajzolásához szükségesek. Az összes tagváltozója természetesen nyilvános. Ugyanaz ez az osztály kerül továbbításra a serveren keresztül a másik játékoshoz, majd a szerver a másik oldalról érkezett parancsot továbbítja a Control felé. </w:t>
      </w:r>
    </w:p>
    <w:p w:rsidR="00856332" w:rsidRDefault="00856332" w:rsidP="00856332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1E4BBB03" wp14:editId="5A5233C3">
            <wp:extent cx="9779000" cy="52635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32" w:rsidRDefault="00060E44" w:rsidP="00856332">
      <w:pPr>
        <w:pStyle w:val="Kpalrs"/>
      </w:pPr>
      <w:fldSimple w:instr=" SEQ ábra \* ARABIC ">
        <w:r w:rsidR="00856332">
          <w:rPr>
            <w:noProof/>
          </w:rPr>
          <w:t>5</w:t>
        </w:r>
      </w:fldSimple>
      <w:r w:rsidR="00856332">
        <w:t>. ábra - Szekvencia diagram</w:t>
      </w:r>
    </w:p>
    <w:p w:rsidR="00B50CAA" w:rsidRPr="00F66ADD" w:rsidRDefault="00FC3D8D" w:rsidP="00FC3D8D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 wp14:anchorId="404C1CAC" wp14:editId="3978595A">
            <wp:extent cx="9148445" cy="66465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844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33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901C5" wp14:editId="25058E07">
                <wp:simplePos x="0" y="0"/>
                <wp:positionH relativeFrom="margin">
                  <wp:posOffset>7105650</wp:posOffset>
                </wp:positionH>
                <wp:positionV relativeFrom="paragraph">
                  <wp:posOffset>5589270</wp:posOffset>
                </wp:positionV>
                <wp:extent cx="2143125" cy="361950"/>
                <wp:effectExtent l="0" t="0" r="9525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00C7" w:rsidRPr="001100C7" w:rsidRDefault="001100C7" w:rsidP="001100C7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56332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– A program UML diagramja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01C5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559.5pt;margin-top:440.1pt;width:168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" stroked="f">
                <v:textbox inset="0,0,0,0">
                  <w:txbxContent>
                    <w:p w:rsidR="001100C7" w:rsidRPr="001100C7" w:rsidRDefault="001100C7" w:rsidP="001100C7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56332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– A program UML diagramja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50CAA" w:rsidRPr="00F66ADD" w:rsidSect="001100C7">
      <w:pgSz w:w="16840" w:h="11907" w:orient="landscape" w:code="9"/>
      <w:pgMar w:top="720" w:right="720" w:bottom="720" w:left="720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94C" w:rsidRDefault="0029294C">
      <w:r>
        <w:separator/>
      </w:r>
    </w:p>
  </w:endnote>
  <w:endnote w:type="continuationSeparator" w:id="0">
    <w:p w:rsidR="0029294C" w:rsidRDefault="0029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672DA2">
      <w:rPr>
        <w:rStyle w:val="Oldalszm"/>
        <w:noProof/>
      </w:rPr>
      <w:t>3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94C" w:rsidRDefault="0029294C">
      <w:r>
        <w:separator/>
      </w:r>
    </w:p>
  </w:footnote>
  <w:footnote w:type="continuationSeparator" w:id="0">
    <w:p w:rsidR="0029294C" w:rsidRDefault="0029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BB5684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60E44"/>
    <w:rsid w:val="000A7483"/>
    <w:rsid w:val="000B53E0"/>
    <w:rsid w:val="000D1514"/>
    <w:rsid w:val="000F6473"/>
    <w:rsid w:val="000F6682"/>
    <w:rsid w:val="000F78D7"/>
    <w:rsid w:val="001100C7"/>
    <w:rsid w:val="0016422F"/>
    <w:rsid w:val="00171054"/>
    <w:rsid w:val="00195CD4"/>
    <w:rsid w:val="001A57BC"/>
    <w:rsid w:val="002102C3"/>
    <w:rsid w:val="00225F65"/>
    <w:rsid w:val="00227347"/>
    <w:rsid w:val="002550EF"/>
    <w:rsid w:val="00267677"/>
    <w:rsid w:val="002841F9"/>
    <w:rsid w:val="0029294C"/>
    <w:rsid w:val="002D0621"/>
    <w:rsid w:val="002D7DA9"/>
    <w:rsid w:val="002E1D2A"/>
    <w:rsid w:val="00302BB3"/>
    <w:rsid w:val="00313013"/>
    <w:rsid w:val="003321AD"/>
    <w:rsid w:val="00350AEC"/>
    <w:rsid w:val="0037381F"/>
    <w:rsid w:val="003A4CDB"/>
    <w:rsid w:val="003E70B1"/>
    <w:rsid w:val="003F5425"/>
    <w:rsid w:val="00410924"/>
    <w:rsid w:val="00464299"/>
    <w:rsid w:val="0048395A"/>
    <w:rsid w:val="004851C7"/>
    <w:rsid w:val="00502A30"/>
    <w:rsid w:val="005524FC"/>
    <w:rsid w:val="00576495"/>
    <w:rsid w:val="005D3443"/>
    <w:rsid w:val="005E01E0"/>
    <w:rsid w:val="005F01A2"/>
    <w:rsid w:val="00606D74"/>
    <w:rsid w:val="0062185B"/>
    <w:rsid w:val="00631C83"/>
    <w:rsid w:val="0063585C"/>
    <w:rsid w:val="00641018"/>
    <w:rsid w:val="006466E6"/>
    <w:rsid w:val="00650C7C"/>
    <w:rsid w:val="00672DA2"/>
    <w:rsid w:val="00675281"/>
    <w:rsid w:val="00681E99"/>
    <w:rsid w:val="00692605"/>
    <w:rsid w:val="00695FD2"/>
    <w:rsid w:val="006A1B7F"/>
    <w:rsid w:val="006D338C"/>
    <w:rsid w:val="006F512E"/>
    <w:rsid w:val="006F66B8"/>
    <w:rsid w:val="00700E3A"/>
    <w:rsid w:val="00730B3C"/>
    <w:rsid w:val="00767ABF"/>
    <w:rsid w:val="007C7BD1"/>
    <w:rsid w:val="007F1F6A"/>
    <w:rsid w:val="007F4D0C"/>
    <w:rsid w:val="00816BCB"/>
    <w:rsid w:val="00854BDC"/>
    <w:rsid w:val="00856332"/>
    <w:rsid w:val="00867324"/>
    <w:rsid w:val="008D2C24"/>
    <w:rsid w:val="008D6BDA"/>
    <w:rsid w:val="008E7228"/>
    <w:rsid w:val="0090541F"/>
    <w:rsid w:val="00940CB1"/>
    <w:rsid w:val="0098532E"/>
    <w:rsid w:val="009B1AB8"/>
    <w:rsid w:val="009C1C93"/>
    <w:rsid w:val="00A34DC4"/>
    <w:rsid w:val="00AB511F"/>
    <w:rsid w:val="00AC0854"/>
    <w:rsid w:val="00AE05C4"/>
    <w:rsid w:val="00AE616F"/>
    <w:rsid w:val="00B11C19"/>
    <w:rsid w:val="00B13FD0"/>
    <w:rsid w:val="00B4104A"/>
    <w:rsid w:val="00B50CAA"/>
    <w:rsid w:val="00B53644"/>
    <w:rsid w:val="00B96880"/>
    <w:rsid w:val="00C00B3C"/>
    <w:rsid w:val="00C054DF"/>
    <w:rsid w:val="00C2686E"/>
    <w:rsid w:val="00C31260"/>
    <w:rsid w:val="00C53F92"/>
    <w:rsid w:val="00C73DEE"/>
    <w:rsid w:val="00C94815"/>
    <w:rsid w:val="00C96A6B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  <w:rsid w:val="00F33B81"/>
    <w:rsid w:val="00F51106"/>
    <w:rsid w:val="00F66ADD"/>
    <w:rsid w:val="00FA03C2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23716"/>
  <w15:chartTrackingRefBased/>
  <w15:docId w15:val="{88DD35BA-557D-4E51-B75D-72FFAB5F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631C83"/>
    <w:pPr>
      <w:keepNext/>
      <w:pageBreakBefore/>
      <w:spacing w:before="360" w:after="480"/>
      <w:ind w:left="271" w:hanging="271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631C83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  <w:ind w:left="0" w:firstLine="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64B99-3768-47C7-B9C5-8FDB9A66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1243</TotalTime>
  <Pages>10</Pages>
  <Words>1073</Words>
  <Characters>7405</Characters>
  <Application>Microsoft Office Word</Application>
  <DocSecurity>0</DocSecurity>
  <Lines>61</Lines>
  <Paragraphs>16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8462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Nemes Tamás</cp:lastModifiedBy>
  <cp:revision>27</cp:revision>
  <cp:lastPrinted>2002-07-08T12:51:00Z</cp:lastPrinted>
  <dcterms:created xsi:type="dcterms:W3CDTF">2017-04-16T08:13:00Z</dcterms:created>
  <dcterms:modified xsi:type="dcterms:W3CDTF">2017-04-18T21:14:00Z</dcterms:modified>
</cp:coreProperties>
</file>